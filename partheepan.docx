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403F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D4D6807" wp14:editId="7D9CB8B8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AA869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BD51C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5D4D6807" id="Group 8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338AA869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5E9BD51C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69B43AFB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1E82A5DA" w14:textId="77777777" w:rsidR="00CA1F0E" w:rsidRDefault="00CA1F0E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67656E" wp14:editId="19AAE6BC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EE86D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" strokecolor="#99cb38 [3204]" strokeweight="5pt">
                      <v:fill r:id="rId11" o:title="Headshot of woman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</w:tcPr>
          <w:p w14:paraId="15216481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3D196734" w14:textId="5AA4B0DD" w:rsidR="00CA1F0E" w:rsidRPr="00CA1F0E" w:rsidRDefault="004063BF" w:rsidP="00CA1F0E">
            <w:pPr>
              <w:pStyle w:val="Address"/>
            </w:pPr>
            <w:r>
              <w:t>Hari</w:t>
            </w:r>
          </w:p>
          <w:p w14:paraId="12991487" w14:textId="3C51F01D" w:rsidR="00CA1F0E" w:rsidRPr="00CA1F0E" w:rsidRDefault="004063BF" w:rsidP="00CA1F0E">
            <w:pPr>
              <w:pStyle w:val="Address"/>
            </w:pPr>
            <w:r>
              <w:t>Software developer</w:t>
            </w:r>
          </w:p>
          <w:p w14:paraId="15B54255" w14:textId="2C20B38F" w:rsidR="00CA1F0E" w:rsidRPr="00CA1F0E" w:rsidRDefault="004063BF" w:rsidP="00CA1F0E">
            <w:pPr>
              <w:pStyle w:val="Address"/>
            </w:pPr>
            <w:r>
              <w:t>Truck Service</w:t>
            </w:r>
          </w:p>
          <w:p w14:paraId="65BE6EB3" w14:textId="4CFB1972" w:rsidR="00CA1F0E" w:rsidRPr="00CA1F0E" w:rsidRDefault="004063BF" w:rsidP="00CA1F0E">
            <w:pPr>
              <w:pStyle w:val="Address"/>
            </w:pPr>
            <w:proofErr w:type="spellStart"/>
            <w:r>
              <w:t>Kaappukaadu</w:t>
            </w:r>
            <w:proofErr w:type="spellEnd"/>
            <w:r>
              <w:t>,</w:t>
            </w:r>
          </w:p>
          <w:p w14:paraId="55A9AF3B" w14:textId="4149BD66" w:rsidR="00CA1F0E" w:rsidRDefault="004063BF" w:rsidP="00CA1F0E">
            <w:pPr>
              <w:pStyle w:val="Address"/>
            </w:pPr>
            <w:r>
              <w:t>Marthandam,629168</w:t>
            </w:r>
          </w:p>
        </w:tc>
      </w:tr>
      <w:tr w:rsidR="00CA1F0E" w14:paraId="5632D316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42479323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4EE48B64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50B70AB8" w14:textId="77777777" w:rsidR="004063BF" w:rsidRDefault="004063BF" w:rsidP="004063B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19231C06" w14:textId="77777777" w:rsidR="004063BF" w:rsidRDefault="004063BF" w:rsidP="004063BF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ManonmaniamSundaranarUniversity</w:t>
            </w:r>
            <w:proofErr w:type="spellEnd"/>
          </w:p>
          <w:p w14:paraId="72F6CA39" w14:textId="77777777" w:rsidR="004063BF" w:rsidRDefault="004063BF" w:rsidP="004063BF"/>
          <w:p w14:paraId="00B8E7D2" w14:textId="77777777" w:rsidR="004063BF" w:rsidRPr="00BF09B3" w:rsidRDefault="004063BF" w:rsidP="004063BF"/>
          <w:p w14:paraId="50A2012F" w14:textId="77777777" w:rsidR="004063BF" w:rsidRDefault="004063BF" w:rsidP="004063BF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14:paraId="7214541F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10EC0BB9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4A8A5F65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397A7F75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2B787636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475BACC4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22FFA90E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45054D5C" w14:textId="77777777" w:rsidR="004063BF" w:rsidRDefault="004063BF" w:rsidP="004063BF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7775A300" w14:textId="77777777" w:rsidR="004063BF" w:rsidRDefault="004063BF" w:rsidP="004063BF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  <w:p w14:paraId="557BA5F0" w14:textId="1CD92040" w:rsidR="00CA1F0E" w:rsidRPr="00BF09B3" w:rsidRDefault="00CA1F0E" w:rsidP="00CA1F0E"/>
          <w:p w14:paraId="4CCFAD29" w14:textId="132A0C42" w:rsidR="00CA1F0E" w:rsidRDefault="00CA1F0E" w:rsidP="00CA1F0E"/>
        </w:tc>
      </w:tr>
      <w:tr w:rsidR="00CA1F0E" w14:paraId="4428D39D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76D8E0FC" w14:textId="765D7061" w:rsidR="00CA1F0E" w:rsidRPr="004063BF" w:rsidRDefault="004063BF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56"/>
                <w:szCs w:val="56"/>
              </w:rPr>
            </w:pPr>
            <w:r w:rsidRPr="004063BF">
              <w:rPr>
                <w:sz w:val="56"/>
                <w:szCs w:val="56"/>
              </w:rPr>
              <w:t>Partheepan</w:t>
            </w:r>
          </w:p>
          <w:p w14:paraId="793C1642" w14:textId="77D610F0" w:rsidR="00CA1F0E" w:rsidRPr="00CA1F0E" w:rsidRDefault="004063BF" w:rsidP="00CA1F0E">
            <w:pPr>
              <w:pStyle w:val="Subtitle"/>
            </w:pPr>
            <w:r>
              <w:rPr>
                <w:spacing w:val="0"/>
                <w:w w:val="100"/>
              </w:rPr>
              <w:t>Software developer</w:t>
            </w:r>
          </w:p>
        </w:tc>
        <w:tc>
          <w:tcPr>
            <w:tcW w:w="450" w:type="dxa"/>
            <w:vMerge/>
          </w:tcPr>
          <w:p w14:paraId="112EE5C7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F31CA40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56AAE44C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1782526E8E044E44B4AF32B8DB1C7CCA"/>
              </w:placeholder>
              <w:temporary/>
              <w:showingPlcHdr/>
              <w15:appearance w15:val="hidden"/>
            </w:sdtPr>
            <w:sdtContent>
              <w:p w14:paraId="6D4B0A1F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883645FA859446CA9A26C0D7B641EAF"/>
              </w:placeholder>
              <w:temporary/>
              <w:showingPlcHdr/>
              <w15:appearance w15:val="hidden"/>
            </w:sdtPr>
            <w:sdtContent>
              <w:p w14:paraId="72D02A2A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6EE8478" w14:textId="3552F9F8" w:rsidR="00CA1F0E" w:rsidRDefault="004063BF" w:rsidP="00CA1F0E">
            <w:pPr>
              <w:pStyle w:val="ContactDetails"/>
            </w:pPr>
            <w:r>
              <w:t>7643544534</w:t>
            </w:r>
          </w:p>
          <w:p w14:paraId="55AD61B3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902AE17163EF4FBFB8D06A0B53CB3658"/>
              </w:placeholder>
              <w:temporary/>
              <w:showingPlcHdr/>
              <w15:appearance w15:val="hidden"/>
            </w:sdtPr>
            <w:sdtContent>
              <w:p w14:paraId="7789E19F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7FA1898B" w14:textId="0A8E9B07" w:rsidR="00CA1F0E" w:rsidRPr="00A751B0" w:rsidRDefault="004063BF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pparthee4@gmail.com</w:t>
            </w:r>
          </w:p>
        </w:tc>
        <w:tc>
          <w:tcPr>
            <w:tcW w:w="450" w:type="dxa"/>
            <w:vMerge/>
          </w:tcPr>
          <w:p w14:paraId="73269234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9C3C6B5" w14:textId="77777777" w:rsidR="00CA1F0E" w:rsidRDefault="00CA1F0E" w:rsidP="00CA1F0E">
            <w:pPr>
              <w:pStyle w:val="Heading1"/>
            </w:pPr>
          </w:p>
        </w:tc>
      </w:tr>
    </w:tbl>
    <w:p w14:paraId="75050994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5C82" w14:textId="77777777" w:rsidR="00A347B9" w:rsidRDefault="00A347B9" w:rsidP="00C51CF5">
      <w:r>
        <w:separator/>
      </w:r>
    </w:p>
  </w:endnote>
  <w:endnote w:type="continuationSeparator" w:id="0">
    <w:p w14:paraId="6A9359AE" w14:textId="77777777" w:rsidR="00A347B9" w:rsidRDefault="00A347B9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6562" w14:textId="77777777" w:rsidR="00A347B9" w:rsidRDefault="00A347B9" w:rsidP="00C51CF5">
      <w:r>
        <w:separator/>
      </w:r>
    </w:p>
  </w:footnote>
  <w:footnote w:type="continuationSeparator" w:id="0">
    <w:p w14:paraId="57E21B50" w14:textId="77777777" w:rsidR="00A347B9" w:rsidRDefault="00A347B9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1958">
    <w:abstractNumId w:val="0"/>
  </w:num>
  <w:num w:numId="2" w16cid:durableId="8783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BF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4063BF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347B9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604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82526E8E044E44B4AF32B8DB1C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A30E-0928-465C-9938-59AE96050E21}"/>
      </w:docPartPr>
      <w:docPartBody>
        <w:p w:rsidR="00000000" w:rsidRDefault="00000000">
          <w:pPr>
            <w:pStyle w:val="1782526E8E044E44B4AF32B8DB1C7CCA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F883645FA859446CA9A26C0D7B641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10BF-FEAE-455C-B422-E045E3779C1F}"/>
      </w:docPartPr>
      <w:docPartBody>
        <w:p w:rsidR="00000000" w:rsidRDefault="00000000">
          <w:pPr>
            <w:pStyle w:val="F883645FA859446CA9A26C0D7B641EAF"/>
          </w:pPr>
          <w:r w:rsidRPr="004D3011">
            <w:t>PHONE:</w:t>
          </w:r>
        </w:p>
      </w:docPartBody>
    </w:docPart>
    <w:docPart>
      <w:docPartPr>
        <w:name w:val="902AE17163EF4FBFB8D06A0B53CB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0DA4-7047-4BD6-B292-115B387794D5}"/>
      </w:docPartPr>
      <w:docPartBody>
        <w:p w:rsidR="00000000" w:rsidRDefault="00000000">
          <w:pPr>
            <w:pStyle w:val="902AE17163EF4FBFB8D06A0B53CB365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5C"/>
    <w:rsid w:val="00A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4F6753C1E474899FA03F37C62242C">
    <w:name w:val="CFD4F6753C1E474899FA03F37C62242C"/>
  </w:style>
  <w:style w:type="paragraph" w:customStyle="1" w:styleId="8FD2682BB02E437CA0BEAE62C04713F4">
    <w:name w:val="8FD2682BB02E437CA0BEAE62C04713F4"/>
  </w:style>
  <w:style w:type="paragraph" w:customStyle="1" w:styleId="759A62B54425425D84900B1A673D52F1">
    <w:name w:val="759A62B54425425D84900B1A673D52F1"/>
  </w:style>
  <w:style w:type="paragraph" w:customStyle="1" w:styleId="C796B41A88AD43CD8CDF103453AB5183">
    <w:name w:val="C796B41A88AD43CD8CDF103453AB5183"/>
  </w:style>
  <w:style w:type="paragraph" w:customStyle="1" w:styleId="B20A2D2064944D94931C78F6CD805FFE">
    <w:name w:val="B20A2D2064944D94931C78F6CD805FFE"/>
  </w:style>
  <w:style w:type="paragraph" w:customStyle="1" w:styleId="1AEA2C14566F489187B11ADBBE6E7E18">
    <w:name w:val="1AEA2C14566F489187B11ADBBE6E7E1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2E864B00053D49E687C194016D8B0498">
    <w:name w:val="2E864B00053D49E687C194016D8B0498"/>
  </w:style>
  <w:style w:type="paragraph" w:customStyle="1" w:styleId="4C9144EB8EBD4690982940E6AFFE8979">
    <w:name w:val="4C9144EB8EBD4690982940E6AFFE8979"/>
  </w:style>
  <w:style w:type="paragraph" w:customStyle="1" w:styleId="3E90BBB05257492F91039B5B21C95B00">
    <w:name w:val="3E90BBB05257492F91039B5B21C95B00"/>
  </w:style>
  <w:style w:type="paragraph" w:customStyle="1" w:styleId="703F60AEE1F84954AAB2A155C5CB98BE">
    <w:name w:val="703F60AEE1F84954AAB2A155C5CB98BE"/>
  </w:style>
  <w:style w:type="paragraph" w:customStyle="1" w:styleId="2B2A2FA87303492681E02EA792B1E10B">
    <w:name w:val="2B2A2FA87303492681E02EA792B1E10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1782526E8E044E44B4AF32B8DB1C7CCA">
    <w:name w:val="1782526E8E044E44B4AF32B8DB1C7CCA"/>
  </w:style>
  <w:style w:type="paragraph" w:customStyle="1" w:styleId="F883645FA859446CA9A26C0D7B641EAF">
    <w:name w:val="F883645FA859446CA9A26C0D7B641EAF"/>
  </w:style>
  <w:style w:type="paragraph" w:customStyle="1" w:styleId="09B3C084C7A343ADB769F4F0B12BA7BA">
    <w:name w:val="09B3C084C7A343ADB769F4F0B12BA7BA"/>
  </w:style>
  <w:style w:type="paragraph" w:customStyle="1" w:styleId="DB8DB4A73635438495A882A6A422ACDB">
    <w:name w:val="DB8DB4A73635438495A882A6A422ACDB"/>
  </w:style>
  <w:style w:type="paragraph" w:customStyle="1" w:styleId="739020C3A5D6478CBDF23C2DBBC96D9F">
    <w:name w:val="739020C3A5D6478CBDF23C2DBBC96D9F"/>
  </w:style>
  <w:style w:type="paragraph" w:customStyle="1" w:styleId="902AE17163EF4FBFB8D06A0B53CB3658">
    <w:name w:val="902AE17163EF4FBFB8D06A0B53CB3658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CAB100C49C1D45C18183A9963370F9E0">
    <w:name w:val="CAB100C49C1D45C18183A9963370F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2023-10-27T06:05:00Z</dcterms:created>
  <dcterms:modified xsi:type="dcterms:W3CDTF">2023-10-27T06:09:00Z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